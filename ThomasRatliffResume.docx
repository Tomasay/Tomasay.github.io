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0D73" w14:textId="5057E676" w:rsidR="003819D1" w:rsidRPr="00B714ED" w:rsidRDefault="003819D1" w:rsidP="00DA5D69">
      <w:pPr>
        <w:pStyle w:val="Heading1"/>
        <w:spacing w:beforeLines="20" w:before="48" w:line="276" w:lineRule="auto"/>
        <w:rPr>
          <w:rFonts w:ascii="Roboto" w:hAnsi="Roboto"/>
          <w:b w:val="0"/>
          <w:color w:val="404040" w:themeColor="text1" w:themeTint="BF"/>
          <w:sz w:val="18"/>
          <w:szCs w:val="28"/>
        </w:rPr>
      </w:pPr>
      <w:r w:rsidRPr="00B714ED">
        <w:rPr>
          <w:rFonts w:ascii="Roboto" w:hAnsi="Roboto"/>
          <w:sz w:val="22"/>
          <w:u w:val="single"/>
        </w:rPr>
        <w:t>Objective:</w:t>
      </w:r>
      <w:r w:rsidRPr="00B714ED">
        <w:rPr>
          <w:rFonts w:ascii="Roboto" w:hAnsi="Roboto"/>
          <w:sz w:val="22"/>
        </w:rPr>
        <w:t xml:space="preserve"> </w:t>
      </w:r>
      <w:r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Seeking </w:t>
      </w:r>
      <w:r w:rsidR="00D832D6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full time employment </w:t>
      </w:r>
      <w:r w:rsidR="00E905E1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in technical art </w:t>
      </w:r>
      <w:r w:rsidR="00FB0D7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utilizing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3F6F33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in depth knowledge</w:t>
      </w:r>
      <w:r w:rsidR="00723B00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of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FB0D7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art asset production and implementation, as well as programming and architecture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.</w:t>
      </w:r>
      <w:r w:rsidR="00932FBD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Available </w:t>
      </w:r>
      <w:r w:rsidR="00D832D6">
        <w:rPr>
          <w:rFonts w:ascii="Roboto" w:hAnsi="Roboto"/>
          <w:b w:val="0"/>
          <w:color w:val="404040" w:themeColor="text1" w:themeTint="BF"/>
          <w:sz w:val="20"/>
          <w:szCs w:val="20"/>
        </w:rPr>
        <w:t>December</w:t>
      </w:r>
      <w:r w:rsidR="008533EF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 xml:space="preserve"> 20</w:t>
      </w:r>
      <w:r w:rsidR="00FD4656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2</w:t>
      </w:r>
      <w:r w:rsidR="00135192">
        <w:rPr>
          <w:rFonts w:ascii="Roboto" w:hAnsi="Roboto"/>
          <w:b w:val="0"/>
          <w:color w:val="404040" w:themeColor="text1" w:themeTint="BF"/>
          <w:sz w:val="20"/>
          <w:szCs w:val="20"/>
        </w:rPr>
        <w:t>0</w:t>
      </w:r>
      <w:r w:rsidR="00EB1F8E" w:rsidRPr="00B714ED">
        <w:rPr>
          <w:rFonts w:ascii="Roboto" w:hAnsi="Roboto"/>
          <w:b w:val="0"/>
          <w:color w:val="404040" w:themeColor="text1" w:themeTint="BF"/>
          <w:sz w:val="20"/>
          <w:szCs w:val="20"/>
        </w:rPr>
        <w:t>.</w:t>
      </w:r>
    </w:p>
    <w:p w14:paraId="4BEFAC27" w14:textId="16E281C2" w:rsidR="00374852" w:rsidRPr="00B714ED" w:rsidRDefault="006935D7" w:rsidP="00DA5D69">
      <w:pPr>
        <w:pStyle w:val="Heading1"/>
        <w:spacing w:beforeLines="20" w:before="48" w:line="276" w:lineRule="auto"/>
        <w:rPr>
          <w:rFonts w:ascii="Roboto" w:hAnsi="Roboto"/>
          <w:sz w:val="22"/>
          <w:u w:val="single"/>
        </w:rPr>
      </w:pPr>
      <w:r w:rsidRPr="00B714ED">
        <w:rPr>
          <w:rFonts w:ascii="Roboto" w:hAnsi="Roboto"/>
          <w:sz w:val="22"/>
          <w:u w:val="single"/>
        </w:rPr>
        <w:t>Education</w:t>
      </w:r>
    </w:p>
    <w:p w14:paraId="26F56918" w14:textId="12D75337" w:rsidR="00495CD2" w:rsidRPr="00B714ED" w:rsidRDefault="00374852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8"/>
        </w:rPr>
      </w:pPr>
      <w:r w:rsidRPr="00B714ED">
        <w:rPr>
          <w:rFonts w:ascii="Roboto" w:hAnsi="Roboto"/>
          <w:b/>
          <w:sz w:val="20"/>
          <w:szCs w:val="28"/>
        </w:rPr>
        <w:t>Rochester Institute of Technology (RIT)</w:t>
      </w:r>
      <w:r w:rsidR="00C63855" w:rsidRPr="00B714ED">
        <w:rPr>
          <w:rFonts w:ascii="Roboto" w:hAnsi="Roboto"/>
          <w:b/>
          <w:sz w:val="20"/>
          <w:szCs w:val="28"/>
        </w:rPr>
        <w:t>, Rochester, NY</w:t>
      </w:r>
      <w:r w:rsidR="00495CD2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C63855" w:rsidRPr="00B714ED">
        <w:rPr>
          <w:rFonts w:ascii="Roboto" w:hAnsi="Roboto"/>
          <w:b/>
          <w:sz w:val="20"/>
          <w:szCs w:val="28"/>
        </w:rPr>
        <w:tab/>
      </w:r>
      <w:r w:rsidR="00550867">
        <w:rPr>
          <w:rFonts w:ascii="Roboto" w:hAnsi="Roboto"/>
          <w:b/>
          <w:sz w:val="20"/>
          <w:szCs w:val="28"/>
        </w:rPr>
        <w:t xml:space="preserve">        </w:t>
      </w:r>
      <w:r w:rsidR="00C63855" w:rsidRPr="00B714ED">
        <w:rPr>
          <w:rFonts w:ascii="Roboto" w:hAnsi="Roboto"/>
          <w:b/>
          <w:sz w:val="20"/>
          <w:szCs w:val="28"/>
        </w:rPr>
        <w:t>E</w:t>
      </w:r>
      <w:r w:rsidR="00E2587C" w:rsidRPr="00B714ED">
        <w:rPr>
          <w:rFonts w:ascii="Roboto" w:hAnsi="Roboto"/>
          <w:b/>
          <w:sz w:val="20"/>
          <w:szCs w:val="28"/>
        </w:rPr>
        <w:t>xpected</w:t>
      </w:r>
      <w:r w:rsidR="00C63855" w:rsidRPr="00B714ED">
        <w:rPr>
          <w:rFonts w:ascii="Roboto" w:hAnsi="Roboto"/>
          <w:b/>
          <w:sz w:val="20"/>
          <w:szCs w:val="28"/>
        </w:rPr>
        <w:t xml:space="preserve"> </w:t>
      </w:r>
      <w:r w:rsidR="00003196" w:rsidRPr="00B714ED">
        <w:rPr>
          <w:rFonts w:ascii="Roboto" w:hAnsi="Roboto"/>
          <w:b/>
          <w:sz w:val="20"/>
          <w:szCs w:val="28"/>
        </w:rPr>
        <w:t>December</w:t>
      </w:r>
      <w:r w:rsidR="00B35941" w:rsidRPr="00B714ED">
        <w:rPr>
          <w:rFonts w:ascii="Roboto" w:hAnsi="Roboto"/>
          <w:b/>
          <w:sz w:val="20"/>
          <w:szCs w:val="28"/>
        </w:rPr>
        <w:t xml:space="preserve"> </w:t>
      </w:r>
      <w:r w:rsidR="00495CD2" w:rsidRPr="00B714ED">
        <w:rPr>
          <w:rFonts w:ascii="Roboto" w:hAnsi="Roboto"/>
          <w:b/>
          <w:sz w:val="20"/>
          <w:szCs w:val="28"/>
        </w:rPr>
        <w:t>202</w:t>
      </w:r>
      <w:r w:rsidR="00003196" w:rsidRPr="00B714ED">
        <w:rPr>
          <w:rFonts w:ascii="Roboto" w:hAnsi="Roboto"/>
          <w:b/>
          <w:sz w:val="20"/>
          <w:szCs w:val="28"/>
        </w:rPr>
        <w:t>0</w:t>
      </w:r>
    </w:p>
    <w:p w14:paraId="1B290304" w14:textId="1B53734F" w:rsidR="00374852" w:rsidRPr="00B714ED" w:rsidRDefault="00495CD2" w:rsidP="00DA5D69">
      <w:pPr>
        <w:spacing w:beforeLines="20" w:before="48" w:line="276" w:lineRule="auto"/>
        <w:ind w:firstLine="720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Bachelor of Science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Major in 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>Game D</w:t>
      </w:r>
      <w:r w:rsidR="00EE0CA0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esign 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>&amp;</w:t>
      </w:r>
      <w:r w:rsidR="00EE0CA0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D</w:t>
      </w:r>
      <w:r w:rsidR="00374852" w:rsidRPr="00B714ED">
        <w:rPr>
          <w:rFonts w:ascii="Roboto" w:hAnsi="Roboto"/>
          <w:color w:val="404040" w:themeColor="text1" w:themeTint="BF"/>
          <w:sz w:val="20"/>
          <w:szCs w:val="20"/>
        </w:rPr>
        <w:t>evelopment</w:t>
      </w:r>
      <w:r w:rsidR="00003196" w:rsidRPr="00B714ED">
        <w:rPr>
          <w:rFonts w:ascii="Roboto" w:hAnsi="Roboto"/>
          <w:color w:val="404040" w:themeColor="text1" w:themeTint="BF"/>
          <w:sz w:val="20"/>
          <w:szCs w:val="20"/>
        </w:rPr>
        <w:t>, Minors in 3D Digital Design and Psychology</w:t>
      </w:r>
    </w:p>
    <w:p w14:paraId="0F6568CD" w14:textId="7A399373" w:rsidR="00374852" w:rsidRPr="00B714ED" w:rsidRDefault="005A0551" w:rsidP="00DA5D69">
      <w:pPr>
        <w:spacing w:beforeLines="20" w:before="48" w:line="276" w:lineRule="auto"/>
        <w:ind w:firstLine="720"/>
        <w:rPr>
          <w:rFonts w:ascii="Roboto" w:hAnsi="Roboto"/>
          <w:color w:val="404040" w:themeColor="text1" w:themeTint="BF"/>
          <w:sz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GPA: 3.</w:t>
      </w:r>
      <w:r w:rsidR="00FD4656" w:rsidRPr="00B714ED">
        <w:rPr>
          <w:rFonts w:ascii="Roboto" w:hAnsi="Roboto"/>
          <w:color w:val="404040" w:themeColor="text1" w:themeTint="BF"/>
          <w:sz w:val="20"/>
          <w:szCs w:val="20"/>
        </w:rPr>
        <w:t>6</w:t>
      </w:r>
      <w:r w:rsidR="00F263D8" w:rsidRPr="00B714ED">
        <w:rPr>
          <w:rFonts w:ascii="Roboto" w:hAnsi="Roboto"/>
          <w:color w:val="404040" w:themeColor="text1" w:themeTint="BF"/>
          <w:sz w:val="20"/>
          <w:szCs w:val="20"/>
        </w:rPr>
        <w:t>8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Deans </w:t>
      </w:r>
      <w:r w:rsidR="008F79A4" w:rsidRPr="00B714ED">
        <w:rPr>
          <w:rFonts w:ascii="Roboto" w:hAnsi="Roboto"/>
          <w:color w:val="404040" w:themeColor="text1" w:themeTint="BF"/>
          <w:sz w:val="20"/>
          <w:szCs w:val="20"/>
        </w:rPr>
        <w:t>L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ist Fall 2017</w:t>
      </w:r>
      <w:r w:rsidR="000B37F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- present</w:t>
      </w:r>
    </w:p>
    <w:p w14:paraId="0D690FA6" w14:textId="0BBA7938" w:rsidR="001123BA" w:rsidRPr="00B714ED" w:rsidRDefault="003D7426" w:rsidP="00DA5D69">
      <w:pPr>
        <w:pStyle w:val="Heading1"/>
        <w:spacing w:beforeLines="20" w:before="48" w:line="276" w:lineRule="auto"/>
        <w:rPr>
          <w:rFonts w:ascii="Roboto" w:hAnsi="Roboto"/>
          <w:sz w:val="22"/>
        </w:rPr>
      </w:pPr>
      <w:sdt>
        <w:sdtPr>
          <w:rPr>
            <w:rFonts w:ascii="Roboto" w:hAnsi="Roboto"/>
            <w:sz w:val="22"/>
          </w:rPr>
          <w:id w:val="1482146"/>
          <w:placeholder>
            <w:docPart w:val="9E54AD0672B64116BE330A268447ADCA"/>
          </w:placeholder>
          <w:temporary/>
          <w:showingPlcHdr/>
          <w15:appearance w15:val="hidden"/>
        </w:sdtPr>
        <w:sdtEndPr/>
        <w:sdtContent>
          <w:r w:rsidR="00191D10" w:rsidRPr="00B714ED">
            <w:rPr>
              <w:rFonts w:ascii="Roboto" w:hAnsi="Roboto"/>
              <w:sz w:val="22"/>
              <w:u w:val="single"/>
            </w:rPr>
            <w:t>Experience</w:t>
          </w:r>
        </w:sdtContent>
      </w:sdt>
    </w:p>
    <w:p w14:paraId="3197B169" w14:textId="22E6B32D" w:rsidR="000D67D2" w:rsidRPr="00B714ED" w:rsidRDefault="000D67D2" w:rsidP="000D67D2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8"/>
        </w:rPr>
        <w:t>MAGIC Technical Artis</w:t>
      </w:r>
      <w:r w:rsidR="00A116E2">
        <w:rPr>
          <w:rFonts w:ascii="Roboto" w:hAnsi="Roboto"/>
          <w:b/>
          <w:sz w:val="20"/>
          <w:szCs w:val="28"/>
        </w:rPr>
        <w:t xml:space="preserve">t </w:t>
      </w:r>
      <w:r w:rsidRPr="00B714ED">
        <w:rPr>
          <w:rFonts w:ascii="Roboto" w:hAnsi="Roboto"/>
          <w:b/>
          <w:sz w:val="20"/>
          <w:szCs w:val="28"/>
        </w:rPr>
        <w:t xml:space="preserve">– Rochester, </w:t>
      </w:r>
      <w:r w:rsidRPr="00B714ED">
        <w:rPr>
          <w:rFonts w:ascii="Roboto" w:hAnsi="Roboto"/>
          <w:b/>
          <w:sz w:val="20"/>
          <w:szCs w:val="20"/>
        </w:rPr>
        <w:t xml:space="preserve">NY                                                                            </w:t>
      </w:r>
      <w:r>
        <w:rPr>
          <w:rFonts w:ascii="Roboto" w:hAnsi="Roboto"/>
          <w:b/>
          <w:sz w:val="20"/>
          <w:szCs w:val="20"/>
        </w:rPr>
        <w:t xml:space="preserve">            </w:t>
      </w:r>
      <w:r w:rsidR="00A116E2">
        <w:rPr>
          <w:rFonts w:ascii="Roboto" w:hAnsi="Roboto"/>
          <w:b/>
          <w:sz w:val="20"/>
          <w:szCs w:val="20"/>
        </w:rPr>
        <w:t xml:space="preserve">   </w:t>
      </w:r>
      <w:r w:rsidR="00550867"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</w:rPr>
        <w:t>May 2020</w:t>
      </w:r>
      <w:r w:rsidRPr="00B714ED">
        <w:rPr>
          <w:rFonts w:ascii="Roboto" w:hAnsi="Roboto"/>
          <w:b/>
          <w:sz w:val="20"/>
          <w:szCs w:val="20"/>
        </w:rPr>
        <w:t xml:space="preserve"> – </w:t>
      </w:r>
      <w:r>
        <w:rPr>
          <w:rFonts w:ascii="Roboto" w:hAnsi="Roboto"/>
          <w:b/>
          <w:sz w:val="20"/>
          <w:szCs w:val="20"/>
        </w:rPr>
        <w:t>Present</w:t>
      </w:r>
    </w:p>
    <w:p w14:paraId="42926B43" w14:textId="720F4B6D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Working with a small agile team to develop prototypes in Unity for a MAGIC Spell Studios original game</w:t>
      </w:r>
    </w:p>
    <w:p w14:paraId="67DD5877" w14:textId="5709C78C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Designing and developing VFX such as shaders and particle effects, as well as player UI systems</w:t>
      </w:r>
    </w:p>
    <w:p w14:paraId="25177D80" w14:textId="575D1CA9" w:rsidR="000D67D2" w:rsidRDefault="000D67D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 xml:space="preserve">Communicating </w:t>
      </w:r>
      <w:r w:rsidR="00D832D6">
        <w:rPr>
          <w:rFonts w:ascii="Roboto" w:hAnsi="Roboto"/>
          <w:color w:val="404040" w:themeColor="text1" w:themeTint="BF"/>
          <w:sz w:val="20"/>
          <w:szCs w:val="20"/>
        </w:rPr>
        <w:t xml:space="preserve">with </w:t>
      </w:r>
      <w:r>
        <w:rPr>
          <w:rFonts w:ascii="Roboto" w:hAnsi="Roboto"/>
          <w:color w:val="404040" w:themeColor="text1" w:themeTint="BF"/>
          <w:sz w:val="20"/>
          <w:szCs w:val="20"/>
        </w:rPr>
        <w:t>artists to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 xml:space="preserve"> optimally</w:t>
      </w:r>
      <w:r>
        <w:rPr>
          <w:rFonts w:ascii="Roboto" w:hAnsi="Roboto"/>
          <w:color w:val="404040" w:themeColor="text1" w:themeTint="BF"/>
          <w:sz w:val="20"/>
          <w:szCs w:val="20"/>
        </w:rPr>
        <w:t xml:space="preserve"> implement 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in-game assets such as characters and objects</w:t>
      </w:r>
    </w:p>
    <w:p w14:paraId="2A2160A7" w14:textId="4B011B2E" w:rsidR="00A116E2" w:rsidRPr="000D67D2" w:rsidRDefault="00A116E2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 xml:space="preserve">Collaborating with audio producers to incorporate in-game sounds using </w:t>
      </w:r>
      <w:proofErr w:type="spellStart"/>
      <w:r>
        <w:rPr>
          <w:rFonts w:ascii="Roboto" w:hAnsi="Roboto"/>
          <w:color w:val="404040" w:themeColor="text1" w:themeTint="BF"/>
          <w:sz w:val="20"/>
          <w:szCs w:val="20"/>
        </w:rPr>
        <w:t>Wwise</w:t>
      </w:r>
      <w:proofErr w:type="spellEnd"/>
    </w:p>
    <w:p w14:paraId="113C176E" w14:textId="1F74743B" w:rsidR="00FD4656" w:rsidRPr="00B714ED" w:rsidRDefault="00985DBD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8"/>
        </w:rPr>
      </w:pPr>
      <w:r w:rsidRPr="00B714ED">
        <w:rPr>
          <w:rFonts w:ascii="Roboto" w:hAnsi="Roboto"/>
          <w:b/>
          <w:sz w:val="20"/>
          <w:szCs w:val="28"/>
        </w:rPr>
        <w:t>MAGIC</w:t>
      </w:r>
      <w:r w:rsidR="00FD4656" w:rsidRPr="00B714ED">
        <w:rPr>
          <w:rFonts w:ascii="Roboto" w:hAnsi="Roboto"/>
          <w:b/>
          <w:sz w:val="20"/>
          <w:szCs w:val="28"/>
        </w:rPr>
        <w:t xml:space="preserve"> Maker Co-Op – Rochester, </w:t>
      </w:r>
      <w:r w:rsidR="00FD4656" w:rsidRPr="00B714ED">
        <w:rPr>
          <w:rFonts w:ascii="Roboto" w:hAnsi="Roboto"/>
          <w:b/>
          <w:sz w:val="20"/>
          <w:szCs w:val="20"/>
        </w:rPr>
        <w:t xml:space="preserve">NY                                                                                      </w:t>
      </w:r>
      <w:r w:rsidR="00550867">
        <w:rPr>
          <w:rFonts w:ascii="Roboto" w:hAnsi="Roboto"/>
          <w:b/>
          <w:sz w:val="20"/>
          <w:szCs w:val="20"/>
        </w:rPr>
        <w:t xml:space="preserve"> </w:t>
      </w:r>
      <w:r w:rsidR="00FD4656" w:rsidRPr="00B714ED">
        <w:rPr>
          <w:rFonts w:ascii="Roboto" w:hAnsi="Roboto"/>
          <w:b/>
          <w:sz w:val="20"/>
          <w:szCs w:val="20"/>
        </w:rPr>
        <w:t>June 2019 – August 2019</w:t>
      </w:r>
    </w:p>
    <w:p w14:paraId="78FF9F7F" w14:textId="14A62170" w:rsidR="00833EB3" w:rsidRPr="00B714ED" w:rsidRDefault="00AD414E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>rganize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="00622BFE" w:rsidRPr="00B714ED">
        <w:rPr>
          <w:rFonts w:ascii="Roboto" w:hAnsi="Roboto"/>
          <w:color w:val="404040" w:themeColor="text1" w:themeTint="BF"/>
          <w:sz w:val="20"/>
          <w:szCs w:val="20"/>
        </w:rPr>
        <w:t>and schedule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985DBD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tasks 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for a team of 3</w:t>
      </w:r>
      <w:r w:rsidR="00DB60AB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to ensure that milestones were continuously met</w:t>
      </w:r>
    </w:p>
    <w:p w14:paraId="185E7CD4" w14:textId="77777777" w:rsidR="00874D11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Developed gameplay scripts as well as scripts for audio visualization</w:t>
      </w:r>
    </w:p>
    <w:p w14:paraId="2D1ED845" w14:textId="26465658" w:rsidR="00874D11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Designed, developed, and implemented art assets such as 3</w:t>
      </w:r>
      <w:r w:rsidR="00BF1437"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models, textures, shaders, and sprites</w:t>
      </w:r>
    </w:p>
    <w:p w14:paraId="65B9BBAF" w14:textId="316D2AD2" w:rsidR="00EB2EDB" w:rsidRPr="00B714ED" w:rsidRDefault="00EB2EDB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Optimized art assets and pipeline to meet performance guidelines on mobile devices</w:t>
      </w:r>
    </w:p>
    <w:p w14:paraId="1E1F68C5" w14:textId="6E457A29" w:rsidR="00350963" w:rsidRPr="00B714ED" w:rsidRDefault="005317C4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color w:val="404040" w:themeColor="text1" w:themeTint="BF"/>
          <w:sz w:val="20"/>
          <w:szCs w:val="20"/>
        </w:rPr>
        <w:t>Achieved over 10,000 downloads between</w:t>
      </w:r>
      <w:r w:rsidR="00E905E1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App Store and Google Play</w:t>
      </w:r>
      <w:r w:rsidR="00874D11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. Link: </w:t>
      </w:r>
      <w:hyperlink r:id="rId8" w:history="1">
        <w:r w:rsidR="00874D11" w:rsidRPr="00B714ED">
          <w:rPr>
            <w:rStyle w:val="Hyperlink"/>
            <w:rFonts w:ascii="Roboto" w:hAnsi="Roboto"/>
            <w:sz w:val="20"/>
            <w:szCs w:val="20"/>
          </w:rPr>
          <w:t>https://overdrivegame.com</w:t>
        </w:r>
      </w:hyperlink>
    </w:p>
    <w:p w14:paraId="01F85D00" w14:textId="3CB59B9B" w:rsidR="00E905E1" w:rsidRPr="00B714ED" w:rsidRDefault="00350963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Selected by MAGIC Spell Studios to be showcased at GDC 2020</w:t>
      </w:r>
    </w:p>
    <w:p w14:paraId="17DF6532" w14:textId="37BB5F15" w:rsidR="00B408DB" w:rsidRPr="00B714ED" w:rsidRDefault="000D67D2" w:rsidP="00DA5D69">
      <w:pPr>
        <w:pStyle w:val="Heading2"/>
        <w:spacing w:beforeLines="20" w:before="48" w:line="276" w:lineRule="auto"/>
        <w:rPr>
          <w:rFonts w:ascii="Roboto" w:hAnsi="Roboto"/>
          <w:b/>
          <w:sz w:val="20"/>
          <w:szCs w:val="20"/>
        </w:rPr>
      </w:pPr>
      <w:r>
        <w:rPr>
          <w:rFonts w:ascii="Roboto" w:hAnsi="Roboto"/>
          <w:b/>
          <w:sz w:val="20"/>
          <w:szCs w:val="28"/>
        </w:rPr>
        <w:t xml:space="preserve">RIT </w:t>
      </w:r>
      <w:r w:rsidR="001123BA" w:rsidRPr="00B714ED">
        <w:rPr>
          <w:rFonts w:ascii="Roboto" w:hAnsi="Roboto"/>
          <w:b/>
          <w:sz w:val="20"/>
          <w:szCs w:val="28"/>
        </w:rPr>
        <w:t>ITS Tech Mana</w:t>
      </w:r>
      <w:r w:rsidR="00B408DB" w:rsidRPr="00B714ED">
        <w:rPr>
          <w:rFonts w:ascii="Roboto" w:hAnsi="Roboto"/>
          <w:b/>
          <w:sz w:val="20"/>
          <w:szCs w:val="28"/>
        </w:rPr>
        <w:t>gement</w:t>
      </w:r>
      <w:r w:rsidR="00C510FF" w:rsidRPr="00B714ED">
        <w:rPr>
          <w:rFonts w:ascii="Roboto" w:hAnsi="Roboto"/>
          <w:b/>
          <w:sz w:val="20"/>
          <w:szCs w:val="28"/>
        </w:rPr>
        <w:t xml:space="preserve"> – Rochester, </w:t>
      </w:r>
      <w:r w:rsidR="00C510FF" w:rsidRPr="00B714ED">
        <w:rPr>
          <w:rFonts w:ascii="Roboto" w:hAnsi="Roboto"/>
          <w:b/>
          <w:sz w:val="20"/>
          <w:szCs w:val="20"/>
        </w:rPr>
        <w:t>NY</w:t>
      </w:r>
      <w:r w:rsidR="003819D1" w:rsidRPr="00B714ED">
        <w:rPr>
          <w:rFonts w:ascii="Roboto" w:hAnsi="Roboto"/>
          <w:b/>
          <w:sz w:val="20"/>
          <w:szCs w:val="20"/>
        </w:rPr>
        <w:t xml:space="preserve">                                                                           </w:t>
      </w:r>
      <w:r w:rsidR="00550867">
        <w:rPr>
          <w:rFonts w:ascii="Roboto" w:hAnsi="Roboto"/>
          <w:b/>
          <w:sz w:val="20"/>
          <w:szCs w:val="20"/>
        </w:rPr>
        <w:t xml:space="preserve"> </w:t>
      </w:r>
      <w:r w:rsidR="00B408DB" w:rsidRPr="00B714ED">
        <w:rPr>
          <w:rFonts w:ascii="Roboto" w:hAnsi="Roboto"/>
          <w:b/>
          <w:sz w:val="20"/>
          <w:szCs w:val="20"/>
        </w:rPr>
        <w:t xml:space="preserve">February 2018 – </w:t>
      </w:r>
      <w:r w:rsidR="00685B31" w:rsidRPr="00B714ED">
        <w:rPr>
          <w:rFonts w:ascii="Roboto" w:hAnsi="Roboto"/>
          <w:b/>
          <w:sz w:val="20"/>
          <w:szCs w:val="20"/>
        </w:rPr>
        <w:t>May 2018</w:t>
      </w:r>
    </w:p>
    <w:p w14:paraId="4A3E8427" w14:textId="370DA4ED" w:rsidR="00E2206E" w:rsidRPr="00B714ED" w:rsidRDefault="00874D11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earn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skills in hardware software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and network </w:t>
      </w:r>
      <w:r w:rsidR="00B408DB" w:rsidRPr="00B714ED">
        <w:rPr>
          <w:rFonts w:ascii="Roboto" w:hAnsi="Roboto"/>
          <w:color w:val="404040" w:themeColor="text1" w:themeTint="BF"/>
          <w:sz w:val="20"/>
          <w:szCs w:val="20"/>
        </w:rPr>
        <w:t>repair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during </w:t>
      </w:r>
      <w:proofErr w:type="gramStart"/>
      <w:r w:rsidRPr="00B714ED">
        <w:rPr>
          <w:rFonts w:ascii="Roboto" w:hAnsi="Roboto"/>
          <w:color w:val="404040" w:themeColor="text1" w:themeTint="BF"/>
          <w:sz w:val="20"/>
          <w:szCs w:val="20"/>
        </w:rPr>
        <w:t>11 week</w:t>
      </w:r>
      <w:proofErr w:type="gramEnd"/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training program</w:t>
      </w:r>
    </w:p>
    <w:p w14:paraId="307DFABF" w14:textId="155E1363" w:rsidR="00E2206E" w:rsidRPr="00B714ED" w:rsidRDefault="000278E7" w:rsidP="00DA5D69">
      <w:pPr>
        <w:pStyle w:val="ListParagraph"/>
        <w:numPr>
          <w:ilvl w:val="0"/>
          <w:numId w:val="10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P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>rovide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="00E2206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one-on-one customer support to RIT faculty, staff, students, and retirees</w:t>
      </w:r>
    </w:p>
    <w:p w14:paraId="4C0B864D" w14:textId="5668D53A" w:rsidR="00374852" w:rsidRPr="00B714ED" w:rsidRDefault="00374852" w:rsidP="00DA5D69">
      <w:pPr>
        <w:pStyle w:val="Heading1"/>
        <w:spacing w:beforeLines="20" w:before="48" w:line="276" w:lineRule="auto"/>
        <w:rPr>
          <w:rFonts w:ascii="Roboto" w:hAnsi="Roboto"/>
          <w:sz w:val="22"/>
          <w:szCs w:val="28"/>
          <w:u w:val="single"/>
        </w:rPr>
      </w:pPr>
      <w:r w:rsidRPr="00B714ED">
        <w:rPr>
          <w:rFonts w:ascii="Roboto" w:hAnsi="Roboto"/>
          <w:sz w:val="22"/>
          <w:szCs w:val="28"/>
          <w:u w:val="single"/>
        </w:rPr>
        <w:t>Skills</w:t>
      </w:r>
    </w:p>
    <w:p w14:paraId="1348052B" w14:textId="5515AF05" w:rsidR="005A0551" w:rsidRPr="00B714ED" w:rsidRDefault="005A0551" w:rsidP="00DA5D69">
      <w:pPr>
        <w:pStyle w:val="ListParagraph"/>
        <w:numPr>
          <w:ilvl w:val="0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Languages: C#,</w:t>
      </w:r>
      <w:r w:rsidR="0062750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C++</w:t>
      </w:r>
      <w:r w:rsidR="00D20050" w:rsidRPr="00B714ED">
        <w:rPr>
          <w:rFonts w:ascii="Roboto" w:hAnsi="Roboto"/>
          <w:color w:val="404040" w:themeColor="text1" w:themeTint="BF"/>
          <w:sz w:val="20"/>
          <w:szCs w:val="20"/>
        </w:rPr>
        <w:t>,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Java</w:t>
      </w:r>
      <w:r w:rsidR="005F139E" w:rsidRPr="00B714ED">
        <w:rPr>
          <w:rFonts w:ascii="Roboto" w:hAnsi="Roboto"/>
          <w:color w:val="404040" w:themeColor="text1" w:themeTint="BF"/>
          <w:sz w:val="20"/>
          <w:szCs w:val="20"/>
        </w:rPr>
        <w:t>Script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, HTML,</w:t>
      </w:r>
      <w:r w:rsidR="00BB39C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CSS</w:t>
      </w:r>
      <w:r w:rsidR="00BB39CE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r w:rsidR="005F139E" w:rsidRPr="00B714ED">
        <w:rPr>
          <w:rFonts w:ascii="Roboto" w:hAnsi="Roboto"/>
          <w:color w:val="404040" w:themeColor="text1" w:themeTint="BF"/>
          <w:sz w:val="20"/>
          <w:szCs w:val="20"/>
        </w:rPr>
        <w:t>Java</w:t>
      </w:r>
    </w:p>
    <w:p w14:paraId="31D6BCD8" w14:textId="413D4C29" w:rsidR="008533EF" w:rsidRPr="00B714ED" w:rsidRDefault="00BE7F90" w:rsidP="00DA5D69">
      <w:pPr>
        <w:pStyle w:val="ListParagraph"/>
        <w:numPr>
          <w:ilvl w:val="0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Software: </w:t>
      </w:r>
    </w:p>
    <w:p w14:paraId="0A31FFFE" w14:textId="4996919D" w:rsidR="00874656" w:rsidRPr="00B714ED" w:rsidRDefault="00874656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Art: Blender, Maya,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Mudbox</w:t>
      </w:r>
      <w:proofErr w:type="spellEnd"/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ZBrush</w:t>
      </w:r>
      <w:proofErr w:type="spellEnd"/>
      <w:r w:rsidRPr="00B714ED">
        <w:rPr>
          <w:rFonts w:ascii="Roboto" w:hAnsi="Roboto"/>
          <w:color w:val="404040" w:themeColor="text1" w:themeTint="BF"/>
          <w:sz w:val="20"/>
          <w:szCs w:val="20"/>
        </w:rPr>
        <w:t>, Substance Painter, Gimp, Photoshop, Illustrator, After Effects</w:t>
      </w:r>
    </w:p>
    <w:p w14:paraId="61F184D1" w14:textId="1137AE76" w:rsidR="00874656" w:rsidRPr="00B714ED" w:rsidRDefault="00874656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Development: Visual Studio, Unity, Unreal Engine, </w:t>
      </w:r>
      <w:proofErr w:type="spellStart"/>
      <w:r w:rsidRPr="00B714ED">
        <w:rPr>
          <w:rFonts w:ascii="Roboto" w:hAnsi="Roboto"/>
          <w:color w:val="404040" w:themeColor="text1" w:themeTint="BF"/>
          <w:sz w:val="20"/>
          <w:szCs w:val="20"/>
        </w:rPr>
        <w:t>MonoGame</w:t>
      </w:r>
      <w:proofErr w:type="spellEnd"/>
    </w:p>
    <w:p w14:paraId="202CA95B" w14:textId="20DF026E" w:rsidR="00874656" w:rsidRPr="00B714ED" w:rsidRDefault="009A6BAB" w:rsidP="00DA5D69">
      <w:pPr>
        <w:pStyle w:val="ListParagraph"/>
        <w:numPr>
          <w:ilvl w:val="1"/>
          <w:numId w:val="9"/>
        </w:numPr>
        <w:spacing w:beforeLines="20" w:before="48"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Other</w:t>
      </w:r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: Git, Gitlab, </w:t>
      </w:r>
      <w:proofErr w:type="spellStart"/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>Github</w:t>
      </w:r>
      <w:proofErr w:type="spellEnd"/>
      <w:r w:rsidR="00874656" w:rsidRPr="00B714ED">
        <w:rPr>
          <w:rFonts w:ascii="Roboto" w:hAnsi="Roboto"/>
          <w:color w:val="404040" w:themeColor="text1" w:themeTint="BF"/>
          <w:sz w:val="20"/>
          <w:szCs w:val="20"/>
        </w:rPr>
        <w:t>, Slack</w:t>
      </w:r>
    </w:p>
    <w:p w14:paraId="345B43DD" w14:textId="35051529" w:rsidR="001F1436" w:rsidRPr="00B714ED" w:rsidRDefault="00500734" w:rsidP="00DA5D69">
      <w:pPr>
        <w:pStyle w:val="Heading1"/>
        <w:spacing w:beforeLines="20" w:before="48" w:line="276" w:lineRule="auto"/>
        <w:rPr>
          <w:rFonts w:ascii="Roboto" w:hAnsi="Roboto"/>
          <w:sz w:val="20"/>
        </w:rPr>
      </w:pPr>
      <w:r w:rsidRPr="00B714ED">
        <w:rPr>
          <w:rFonts w:ascii="Roboto" w:hAnsi="Roboto"/>
          <w:sz w:val="22"/>
          <w:szCs w:val="28"/>
          <w:u w:val="single"/>
        </w:rPr>
        <w:t>Projects</w:t>
      </w:r>
      <w:r w:rsidR="0006210B" w:rsidRPr="00B714ED">
        <w:rPr>
          <w:rFonts w:ascii="Roboto" w:hAnsi="Roboto"/>
          <w:sz w:val="20"/>
        </w:rPr>
        <w:t xml:space="preserve"> </w:t>
      </w:r>
    </w:p>
    <w:p w14:paraId="5534FCFC" w14:textId="2AD74144" w:rsidR="000558B8" w:rsidRPr="00B714ED" w:rsidRDefault="000558B8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Neurotechnology Exploration Team </w:t>
      </w:r>
      <w:r w:rsidR="00AD414E" w:rsidRPr="00B714ED">
        <w:rPr>
          <w:rFonts w:ascii="Roboto" w:hAnsi="Roboto"/>
          <w:b/>
          <w:color w:val="365F91" w:themeColor="accent1" w:themeShade="BF"/>
          <w:sz w:val="20"/>
        </w:rPr>
        <w:t>(</w:t>
      </w:r>
      <w:r w:rsidRPr="00B714ED">
        <w:rPr>
          <w:rFonts w:ascii="Roboto" w:hAnsi="Roboto"/>
          <w:b/>
          <w:color w:val="365F91" w:themeColor="accent1" w:themeShade="BF"/>
          <w:sz w:val="20"/>
        </w:rPr>
        <w:t>Research Project</w:t>
      </w:r>
      <w:r w:rsidR="00AD414E" w:rsidRPr="00B714ED">
        <w:rPr>
          <w:rFonts w:ascii="Roboto" w:hAnsi="Roboto"/>
          <w:b/>
          <w:color w:val="365F91" w:themeColor="accent1" w:themeShade="BF"/>
          <w:sz w:val="20"/>
        </w:rPr>
        <w:t>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="00550867">
        <w:rPr>
          <w:rFonts w:ascii="Roboto" w:hAnsi="Roboto"/>
          <w:b/>
          <w:color w:val="365F91" w:themeColor="accent1" w:themeShade="BF"/>
          <w:sz w:val="20"/>
        </w:rPr>
        <w:t xml:space="preserve">         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February 2019 – </w:t>
      </w:r>
      <w:r w:rsidR="00476ED3" w:rsidRPr="00B714ED">
        <w:rPr>
          <w:rFonts w:ascii="Roboto" w:hAnsi="Roboto"/>
          <w:b/>
          <w:color w:val="365F91" w:themeColor="accent1" w:themeShade="BF"/>
          <w:sz w:val="20"/>
        </w:rPr>
        <w:t>December 2019</w:t>
      </w:r>
    </w:p>
    <w:p w14:paraId="5C42B21B" w14:textId="59DE4FBD" w:rsidR="000F6E2F" w:rsidRPr="00B714ED" w:rsidRDefault="00476ED3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Assisted in development of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 3D racing game using muscle sensors</w:t>
      </w:r>
      <w:r w:rsidR="00A062C5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 input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for rehabilitation purposes</w:t>
      </w:r>
    </w:p>
    <w:p w14:paraId="1A94B01D" w14:textId="6EC80004" w:rsidR="000558B8" w:rsidRPr="00B714ED" w:rsidRDefault="00476ED3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Acted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 the main 3D asset producer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 xml:space="preserve"> in team of 11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>, a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lso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assist</w:t>
      </w:r>
      <w:r w:rsidR="00A116E2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in gameplay scripting and overall design</w:t>
      </w:r>
    </w:p>
    <w:p w14:paraId="12C3EDCF" w14:textId="0776ABF5" w:rsidR="00383C47" w:rsidRPr="00B714ED" w:rsidRDefault="00383C47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r w:rsidRPr="00B714ED">
        <w:rPr>
          <w:rFonts w:ascii="Roboto" w:hAnsi="Roboto"/>
          <w:b/>
          <w:color w:val="365F91" w:themeColor="accent1" w:themeShade="BF"/>
          <w:sz w:val="20"/>
        </w:rPr>
        <w:t>Wild MAGIC Game Jam (48-hour hackathon)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           </w:t>
      </w:r>
      <w:r w:rsidR="00550867">
        <w:rPr>
          <w:rFonts w:ascii="Roboto" w:hAnsi="Roboto"/>
          <w:b/>
          <w:color w:val="365F91" w:themeColor="accent1" w:themeShade="BF"/>
          <w:sz w:val="20"/>
        </w:rPr>
        <w:t xml:space="preserve">   </w:t>
      </w:r>
      <w:r w:rsidRPr="00B714ED">
        <w:rPr>
          <w:rFonts w:ascii="Roboto" w:hAnsi="Roboto"/>
          <w:b/>
          <w:color w:val="365F91" w:themeColor="accent1" w:themeShade="BF"/>
          <w:sz w:val="20"/>
        </w:rPr>
        <w:t>October 2019</w:t>
      </w:r>
    </w:p>
    <w:p w14:paraId="0186D8F2" w14:textId="70FFF7CC" w:rsidR="00383C47" w:rsidRPr="00B714ED" w:rsidRDefault="00383C47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Collaborated with 3 other teammates to create 3</w:t>
      </w:r>
      <w:r w:rsidR="00BF1437" w:rsidRPr="00B714ED">
        <w:rPr>
          <w:rFonts w:ascii="Roboto" w:hAnsi="Roboto"/>
          <w:color w:val="404040" w:themeColor="text1" w:themeTint="BF"/>
          <w:sz w:val="20"/>
          <w:szCs w:val="20"/>
        </w:rPr>
        <w:t>D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puzzle platforming game using Unity and C#</w:t>
      </w:r>
    </w:p>
    <w:p w14:paraId="0B4936B1" w14:textId="53723755" w:rsidR="00383C47" w:rsidRPr="00B714ED" w:rsidRDefault="00383C47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Developed and implemented models, textures, shaders, and post processing to meet the game’s visual goals</w:t>
      </w:r>
    </w:p>
    <w:p w14:paraId="3A4FD06C" w14:textId="45BE7967" w:rsidR="0081036D" w:rsidRPr="00B714ED" w:rsidRDefault="0081036D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proofErr w:type="spellStart"/>
      <w:r w:rsidRPr="00B714ED">
        <w:rPr>
          <w:rFonts w:ascii="Roboto" w:hAnsi="Roboto"/>
          <w:b/>
          <w:color w:val="365F91" w:themeColor="accent1" w:themeShade="BF"/>
          <w:sz w:val="20"/>
        </w:rPr>
        <w:t>DreamEscape</w:t>
      </w:r>
      <w:proofErr w:type="spellEnd"/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(Academic based personal project)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</w:t>
      </w:r>
      <w:r w:rsidR="00550867">
        <w:rPr>
          <w:rFonts w:ascii="Roboto" w:hAnsi="Roboto"/>
          <w:b/>
          <w:color w:val="365F91" w:themeColor="accent1" w:themeShade="BF"/>
          <w:sz w:val="20"/>
        </w:rPr>
        <w:t xml:space="preserve">   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September 2018 – </w:t>
      </w:r>
      <w:r w:rsidR="000558B8" w:rsidRPr="00B714ED">
        <w:rPr>
          <w:rFonts w:ascii="Roboto" w:hAnsi="Roboto"/>
          <w:b/>
          <w:color w:val="365F91" w:themeColor="accent1" w:themeShade="BF"/>
          <w:sz w:val="20"/>
        </w:rPr>
        <w:t>May 2019</w:t>
      </w:r>
    </w:p>
    <w:p w14:paraId="33B82428" w14:textId="370FACC6" w:rsidR="0081036D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Assisted</w:t>
      </w:r>
      <w:r w:rsidR="00A831D2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students in </w:t>
      </w:r>
      <w:r w:rsidR="0081036D" w:rsidRPr="00B714ED">
        <w:rPr>
          <w:rFonts w:ascii="Roboto" w:hAnsi="Roboto"/>
          <w:color w:val="404040" w:themeColor="text1" w:themeTint="BF"/>
          <w:sz w:val="20"/>
          <w:szCs w:val="20"/>
        </w:rPr>
        <w:t>capstone design course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using Unity and C#</w:t>
      </w:r>
    </w:p>
    <w:p w14:paraId="2A847047" w14:textId="1CA17EEF" w:rsidR="00874D11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Collaborated with team to create designs for 3D assets that fit game’s theme and gameplay</w:t>
      </w:r>
    </w:p>
    <w:p w14:paraId="52266CAD" w14:textId="38611147" w:rsidR="00874D11" w:rsidRPr="00B714ED" w:rsidRDefault="00874D1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Implemented models, textures, and animations</w:t>
      </w:r>
      <w:r w:rsidR="00B714ED">
        <w:rPr>
          <w:rFonts w:ascii="Roboto" w:hAnsi="Roboto"/>
          <w:color w:val="404040" w:themeColor="text1" w:themeTint="BF"/>
          <w:sz w:val="20"/>
          <w:szCs w:val="20"/>
        </w:rPr>
        <w:t>. U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tilized shaders and post processing to </w:t>
      </w:r>
      <w:r w:rsidR="003D6CBD" w:rsidRPr="00B714ED">
        <w:rPr>
          <w:rFonts w:ascii="Roboto" w:hAnsi="Roboto"/>
          <w:color w:val="404040" w:themeColor="text1" w:themeTint="BF"/>
          <w:sz w:val="20"/>
          <w:szCs w:val="20"/>
        </w:rPr>
        <w:t>achieve desired style</w:t>
      </w:r>
    </w:p>
    <w:p w14:paraId="079F7A35" w14:textId="13EF6228" w:rsidR="000558B8" w:rsidRPr="00B714ED" w:rsidRDefault="000558B8" w:rsidP="00DA5D69">
      <w:pPr>
        <w:spacing w:beforeLines="20" w:before="48" w:line="276" w:lineRule="auto"/>
        <w:rPr>
          <w:rFonts w:ascii="Roboto" w:hAnsi="Roboto"/>
          <w:b/>
          <w:color w:val="365F91" w:themeColor="accent1" w:themeShade="BF"/>
          <w:sz w:val="20"/>
        </w:rPr>
      </w:pPr>
      <w:proofErr w:type="spellStart"/>
      <w:r w:rsidRPr="00B714ED">
        <w:rPr>
          <w:rFonts w:ascii="Roboto" w:hAnsi="Roboto"/>
          <w:b/>
          <w:color w:val="365F91" w:themeColor="accent1" w:themeShade="BF"/>
          <w:sz w:val="20"/>
        </w:rPr>
        <w:t>BrickHack</w:t>
      </w:r>
      <w:proofErr w:type="spellEnd"/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 2019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(24</w:t>
      </w:r>
      <w:r w:rsidR="008F79A4" w:rsidRPr="00B714ED">
        <w:rPr>
          <w:rFonts w:ascii="Roboto" w:hAnsi="Roboto"/>
          <w:b/>
          <w:color w:val="365F91" w:themeColor="accent1" w:themeShade="BF"/>
          <w:sz w:val="20"/>
        </w:rPr>
        <w:t>-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>hour hackathon)</w:t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</w:r>
      <w:r w:rsidRPr="00B714ED">
        <w:rPr>
          <w:rFonts w:ascii="Roboto" w:hAnsi="Roboto"/>
          <w:b/>
          <w:color w:val="365F91" w:themeColor="accent1" w:themeShade="BF"/>
          <w:sz w:val="20"/>
        </w:rPr>
        <w:tab/>
        <w:t xml:space="preserve">                                        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 xml:space="preserve">            </w:t>
      </w:r>
      <w:r w:rsidR="00550867">
        <w:rPr>
          <w:rFonts w:ascii="Roboto" w:hAnsi="Roboto"/>
          <w:b/>
          <w:color w:val="365F91" w:themeColor="accent1" w:themeShade="BF"/>
          <w:sz w:val="20"/>
        </w:rPr>
        <w:t xml:space="preserve"> 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February </w:t>
      </w:r>
      <w:r w:rsidR="00874D11" w:rsidRPr="00B714ED">
        <w:rPr>
          <w:rFonts w:ascii="Roboto" w:hAnsi="Roboto"/>
          <w:b/>
          <w:color w:val="365F91" w:themeColor="accent1" w:themeShade="BF"/>
          <w:sz w:val="20"/>
        </w:rPr>
        <w:t>2019</w:t>
      </w:r>
      <w:r w:rsidRPr="00B714ED">
        <w:rPr>
          <w:rFonts w:ascii="Roboto" w:hAnsi="Roboto"/>
          <w:b/>
          <w:color w:val="365F91" w:themeColor="accent1" w:themeShade="BF"/>
          <w:sz w:val="20"/>
        </w:rPr>
        <w:t xml:space="preserve"> </w:t>
      </w:r>
    </w:p>
    <w:p w14:paraId="43F77710" w14:textId="2F7BFE16" w:rsidR="000558B8" w:rsidRPr="00B714ED" w:rsidRDefault="008F79A4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C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>reat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>ed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a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2D</w:t>
      </w:r>
      <w:r w:rsidR="000558B8"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party platforming game in Unity</w:t>
      </w:r>
      <w:r w:rsidRPr="00B714ED">
        <w:rPr>
          <w:rFonts w:ascii="Roboto" w:hAnsi="Roboto"/>
          <w:color w:val="404040" w:themeColor="text1" w:themeTint="BF"/>
          <w:sz w:val="20"/>
          <w:szCs w:val="20"/>
        </w:rPr>
        <w:t xml:space="preserve"> with a team of 4</w:t>
      </w:r>
    </w:p>
    <w:p w14:paraId="6B8AAABF" w14:textId="33FB5B7E" w:rsidR="00AD55C1" w:rsidRPr="00B714ED" w:rsidRDefault="00AD55C1" w:rsidP="00DA5D69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color w:val="404040" w:themeColor="text1" w:themeTint="BF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Implemented art assets made by team members into game engine and assisted in development gameplay scripts</w:t>
      </w:r>
    </w:p>
    <w:p w14:paraId="52E9DA18" w14:textId="664C5AB5" w:rsidR="00B714ED" w:rsidRPr="00135192" w:rsidRDefault="00A062C5" w:rsidP="00135192">
      <w:pPr>
        <w:pStyle w:val="ListParagraph"/>
        <w:numPr>
          <w:ilvl w:val="0"/>
          <w:numId w:val="9"/>
        </w:numPr>
        <w:spacing w:line="276" w:lineRule="auto"/>
        <w:rPr>
          <w:rFonts w:ascii="Roboto" w:hAnsi="Roboto"/>
          <w:sz w:val="20"/>
          <w:szCs w:val="20"/>
        </w:rPr>
      </w:pPr>
      <w:r w:rsidRPr="00B714ED">
        <w:rPr>
          <w:rFonts w:ascii="Roboto" w:hAnsi="Roboto"/>
          <w:color w:val="404040" w:themeColor="text1" w:themeTint="BF"/>
          <w:sz w:val="20"/>
          <w:szCs w:val="20"/>
        </w:rPr>
        <w:t>Link:</w:t>
      </w:r>
      <w:r w:rsidRPr="00B714ED">
        <w:rPr>
          <w:rFonts w:ascii="Roboto" w:hAnsi="Roboto"/>
          <w:sz w:val="20"/>
          <w:szCs w:val="20"/>
        </w:rPr>
        <w:t xml:space="preserve"> </w:t>
      </w:r>
      <w:hyperlink r:id="rId9" w:history="1">
        <w:r w:rsidRPr="00B714ED">
          <w:rPr>
            <w:rStyle w:val="Hyperlink"/>
            <w:rFonts w:ascii="Roboto" w:hAnsi="Roboto"/>
            <w:sz w:val="20"/>
            <w:szCs w:val="20"/>
          </w:rPr>
          <w:t>https://devpost.com/software/brick-hacker-2k19</w:t>
        </w:r>
      </w:hyperlink>
    </w:p>
    <w:sectPr w:rsidR="00B714ED" w:rsidRPr="00135192" w:rsidSect="00135192">
      <w:headerReference w:type="default" r:id="rId10"/>
      <w:footerReference w:type="default" r:id="rId11"/>
      <w:headerReference w:type="first" r:id="rId12"/>
      <w:pgSz w:w="12240" w:h="15840" w:code="1"/>
      <w:pgMar w:top="288" w:right="720" w:bottom="288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27AF5" w14:textId="77777777" w:rsidR="003D7426" w:rsidRDefault="003D7426">
      <w:pPr>
        <w:spacing w:line="240" w:lineRule="auto"/>
      </w:pPr>
      <w:r>
        <w:separator/>
      </w:r>
    </w:p>
  </w:endnote>
  <w:endnote w:type="continuationSeparator" w:id="0">
    <w:p w14:paraId="383DC379" w14:textId="77777777" w:rsidR="003D7426" w:rsidRDefault="003D74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87519"/>
      <w:docPartObj>
        <w:docPartGallery w:val="Page Numbers (Bottom of Page)"/>
        <w:docPartUnique/>
      </w:docPartObj>
    </w:sdtPr>
    <w:sdtEndPr/>
    <w:sdtContent>
      <w:p w14:paraId="06D42AE7" w14:textId="77777777" w:rsidR="00FF3D3B" w:rsidRDefault="00191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D4194" w14:textId="77777777" w:rsidR="003D7426" w:rsidRDefault="003D7426">
      <w:pPr>
        <w:spacing w:line="240" w:lineRule="auto"/>
      </w:pPr>
      <w:r>
        <w:separator/>
      </w:r>
    </w:p>
  </w:footnote>
  <w:footnote w:type="continuationSeparator" w:id="0">
    <w:p w14:paraId="7605D2AC" w14:textId="77777777" w:rsidR="003D7426" w:rsidRDefault="003D74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F98AA" w14:textId="77777777" w:rsidR="00FF3D3B" w:rsidRDefault="00191D10">
    <w:pPr>
      <w:pStyle w:val="Title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3011DC0E" wp14:editId="3833E226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64B2FC4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temporary/>
        <w:showingPlcHdr/>
        <w15:appearance w15:val="hidden"/>
      </w:sdtPr>
      <w:sdtEndPr/>
      <w:sdtContent>
        <w:r>
          <w:t>Your Name</w:t>
        </w:r>
      </w:sdtContent>
    </w:sdt>
  </w:p>
  <w:p w14:paraId="0D0078DE" w14:textId="77777777" w:rsidR="00FF3D3B" w:rsidRDefault="003D7426">
    <w:pPr>
      <w:pStyle w:val="ContactInfo"/>
    </w:pPr>
    <w:sdt>
      <w:sdtPr>
        <w:rPr>
          <w:rStyle w:val="ContactInfoChar"/>
        </w:rPr>
        <w:id w:val="1926294849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Street Address</w:t>
        </w:r>
      </w:sdtContent>
    </w:sdt>
    <w:r w:rsidR="00191D10">
      <w:t xml:space="preserve">, </w:t>
    </w:r>
    <w:sdt>
      <w:sdtPr>
        <w:rPr>
          <w:rStyle w:val="ContactInfoChar"/>
        </w:rPr>
        <w:id w:val="1129047213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City, ST ZIP Code</w:t>
        </w:r>
      </w:sdtContent>
    </w:sdt>
    <w:r w:rsidR="00191D10">
      <w:t xml:space="preserve"> </w:t>
    </w:r>
    <w:sdt>
      <w:sdtPr>
        <w:rPr>
          <w:rStyle w:val="ContactInfoChar"/>
        </w:rPr>
        <w:id w:val="771752150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Telephone</w:t>
        </w:r>
      </w:sdtContent>
    </w:sdt>
  </w:p>
  <w:p w14:paraId="66299E95" w14:textId="77777777" w:rsidR="00FF3D3B" w:rsidRDefault="003D7426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 w:rsidR="00191D10">
          <w:rPr>
            <w:rStyle w:val="ContactInfoChar"/>
          </w:rPr>
          <w:t>E</w:t>
        </w:r>
        <w:r w:rsidR="00191D10">
          <w:t>mail</w:t>
        </w:r>
      </w:sdtContent>
    </w:sdt>
    <w:r w:rsidR="00191D10">
      <w:t xml:space="preserve"> </w:t>
    </w:r>
    <w:sdt>
      <w:sdtPr>
        <w:rPr>
          <w:rStyle w:val="ContactInfoChar"/>
        </w:rPr>
        <w:id w:val="-1499961331"/>
        <w:temporary/>
        <w:showingPlcHdr/>
        <w15:appearance w15:val="hidden"/>
      </w:sdtPr>
      <w:sdtEndPr>
        <w:rPr>
          <w:rStyle w:val="DefaultParagraphFont"/>
        </w:rPr>
      </w:sdtEndPr>
      <w:sdtContent>
        <w:r w:rsidR="00191D10"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2370A" w14:textId="1E8DD85A" w:rsidR="00FF3D3B" w:rsidRPr="00B714ED" w:rsidRDefault="00684BE7" w:rsidP="005454D8">
    <w:pPr>
      <w:pStyle w:val="Title"/>
      <w:jc w:val="center"/>
      <w:rPr>
        <w:rFonts w:ascii="Roboto Black" w:hAnsi="Roboto Black"/>
        <w:color w:val="auto"/>
      </w:rPr>
    </w:pPr>
    <w:r w:rsidRPr="00B714ED">
      <w:rPr>
        <w:rFonts w:ascii="Roboto Black" w:hAnsi="Roboto Black"/>
        <w:color w:val="auto"/>
      </w:rPr>
      <w:t>Thomas Ratliff</w:t>
    </w:r>
  </w:p>
  <w:p w14:paraId="22865393" w14:textId="6206162E" w:rsidR="00FF3D3B" w:rsidRPr="00B714ED" w:rsidRDefault="00684BE7" w:rsidP="005454D8">
    <w:pPr>
      <w:pStyle w:val="ContactInfo"/>
      <w:jc w:val="center"/>
      <w:rPr>
        <w:rFonts w:ascii="Roboto" w:hAnsi="Roboto"/>
      </w:rPr>
    </w:pPr>
    <w:r w:rsidRPr="00B714ED">
      <w:rPr>
        <w:rStyle w:val="ContactInfoChar"/>
        <w:rFonts w:ascii="Roboto" w:hAnsi="Roboto"/>
      </w:rPr>
      <w:t xml:space="preserve">14712 </w:t>
    </w:r>
    <w:proofErr w:type="spellStart"/>
    <w:r w:rsidRPr="00B714ED">
      <w:rPr>
        <w:rStyle w:val="ContactInfoChar"/>
        <w:rFonts w:ascii="Roboto" w:hAnsi="Roboto"/>
      </w:rPr>
      <w:t>Algretus</w:t>
    </w:r>
    <w:proofErr w:type="spellEnd"/>
    <w:r w:rsidRPr="00B714ED">
      <w:rPr>
        <w:rStyle w:val="ContactInfoChar"/>
        <w:rFonts w:ascii="Roboto" w:hAnsi="Roboto"/>
      </w:rPr>
      <w:t xml:space="preserve"> Dr</w:t>
    </w:r>
    <w:r w:rsidR="005A0551" w:rsidRPr="00B714ED">
      <w:rPr>
        <w:rStyle w:val="ContactInfoChar"/>
        <w:rFonts w:ascii="Roboto" w:hAnsi="Roboto"/>
      </w:rPr>
      <w:t>ive</w:t>
    </w:r>
    <w:r w:rsidR="00C6708A" w:rsidRPr="00B714ED">
      <w:rPr>
        <w:rStyle w:val="ContactInfoChar"/>
        <w:rFonts w:ascii="Roboto" w:hAnsi="Roboto"/>
      </w:rPr>
      <w:t>,</w:t>
    </w:r>
    <w:r w:rsidRPr="00B714ED">
      <w:rPr>
        <w:rStyle w:val="ContactInfoChar"/>
        <w:rFonts w:ascii="Roboto" w:hAnsi="Roboto"/>
      </w:rPr>
      <w:t xml:space="preserve"> Centreville, VA 20120</w:t>
    </w:r>
  </w:p>
  <w:p w14:paraId="1640F92F" w14:textId="76F012F0" w:rsidR="00FF3D3B" w:rsidRPr="00B714ED" w:rsidRDefault="00806464" w:rsidP="005454D8">
    <w:pPr>
      <w:pStyle w:val="ContactInfo"/>
      <w:jc w:val="center"/>
      <w:rPr>
        <w:rStyle w:val="ContactInfoChar"/>
        <w:rFonts w:ascii="Roboto" w:hAnsi="Roboto"/>
      </w:rPr>
    </w:pPr>
    <w:r w:rsidRPr="00B714ED">
      <w:rPr>
        <w:rStyle w:val="ContactInfoChar"/>
        <w:rFonts w:ascii="Roboto" w:hAnsi="Roboto"/>
      </w:rPr>
      <w:t xml:space="preserve">703-801-1803 | </w:t>
    </w:r>
    <w:hyperlink r:id="rId1" w:history="1">
      <w:r w:rsidR="00EE3A0E" w:rsidRPr="00B714ED">
        <w:rPr>
          <w:rStyle w:val="Hyperlink"/>
          <w:rFonts w:ascii="Roboto" w:hAnsi="Roboto"/>
        </w:rPr>
        <w:t>thomasratliff5@gmail.com</w:t>
      </w:r>
    </w:hyperlink>
  </w:p>
  <w:p w14:paraId="3F1CC2A2" w14:textId="7F5039A3" w:rsidR="007541CC" w:rsidRDefault="003D7426" w:rsidP="00AE0618">
    <w:pPr>
      <w:pStyle w:val="ContactInfo"/>
      <w:jc w:val="center"/>
      <w:rPr>
        <w:rStyle w:val="Hyperlink"/>
        <w:rFonts w:ascii="Roboto" w:hAnsi="Roboto"/>
      </w:rPr>
    </w:pPr>
    <w:hyperlink r:id="rId2" w:history="1">
      <w:r w:rsidR="00B714ED" w:rsidRPr="00761721">
        <w:rPr>
          <w:rStyle w:val="Hyperlink"/>
          <w:rFonts w:ascii="Roboto" w:hAnsi="Roboto"/>
        </w:rPr>
        <w:t>https://dev-tom.com/</w:t>
      </w:r>
    </w:hyperlink>
  </w:p>
  <w:p w14:paraId="648640F3" w14:textId="77777777" w:rsidR="00B714ED" w:rsidRPr="00B714ED" w:rsidRDefault="00B714ED" w:rsidP="00AE0618">
    <w:pPr>
      <w:pStyle w:val="ContactInfo"/>
      <w:jc w:val="cent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E69"/>
    <w:multiLevelType w:val="hybridMultilevel"/>
    <w:tmpl w:val="053E59D0"/>
    <w:lvl w:ilvl="0" w:tplc="12B636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48B"/>
    <w:multiLevelType w:val="hybridMultilevel"/>
    <w:tmpl w:val="960484A0"/>
    <w:lvl w:ilvl="0" w:tplc="5784FD2E">
      <w:numFmt w:val="bullet"/>
      <w:lvlText w:val=""/>
      <w:lvlJc w:val="left"/>
      <w:pPr>
        <w:ind w:left="61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701EB"/>
    <w:multiLevelType w:val="hybridMultilevel"/>
    <w:tmpl w:val="92229C2C"/>
    <w:lvl w:ilvl="0" w:tplc="DD4093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25DCC"/>
    <w:multiLevelType w:val="hybridMultilevel"/>
    <w:tmpl w:val="E6CCA356"/>
    <w:lvl w:ilvl="0" w:tplc="5BA072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A0DCB"/>
    <w:multiLevelType w:val="hybridMultilevel"/>
    <w:tmpl w:val="A844BE8C"/>
    <w:lvl w:ilvl="0" w:tplc="DD4093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E7"/>
    <w:rsid w:val="00001C63"/>
    <w:rsid w:val="00003196"/>
    <w:rsid w:val="00007592"/>
    <w:rsid w:val="00013D82"/>
    <w:rsid w:val="00023793"/>
    <w:rsid w:val="000278E7"/>
    <w:rsid w:val="00051A12"/>
    <w:rsid w:val="000558B8"/>
    <w:rsid w:val="0006210B"/>
    <w:rsid w:val="00084A0E"/>
    <w:rsid w:val="00085872"/>
    <w:rsid w:val="00086EB1"/>
    <w:rsid w:val="00093018"/>
    <w:rsid w:val="000938A8"/>
    <w:rsid w:val="00094F36"/>
    <w:rsid w:val="000A1933"/>
    <w:rsid w:val="000A51AF"/>
    <w:rsid w:val="000B37FD"/>
    <w:rsid w:val="000B5814"/>
    <w:rsid w:val="000D0F4C"/>
    <w:rsid w:val="000D67D2"/>
    <w:rsid w:val="000F6E2F"/>
    <w:rsid w:val="00107D12"/>
    <w:rsid w:val="001123BA"/>
    <w:rsid w:val="00126615"/>
    <w:rsid w:val="00127DC3"/>
    <w:rsid w:val="0013380D"/>
    <w:rsid w:val="00135192"/>
    <w:rsid w:val="0014557A"/>
    <w:rsid w:val="0018080A"/>
    <w:rsid w:val="00191D10"/>
    <w:rsid w:val="001D352F"/>
    <w:rsid w:val="001E4930"/>
    <w:rsid w:val="001F000A"/>
    <w:rsid w:val="001F1436"/>
    <w:rsid w:val="001F54CF"/>
    <w:rsid w:val="0020353A"/>
    <w:rsid w:val="00204507"/>
    <w:rsid w:val="0021361C"/>
    <w:rsid w:val="00244E6F"/>
    <w:rsid w:val="00252A7F"/>
    <w:rsid w:val="00257937"/>
    <w:rsid w:val="002648E0"/>
    <w:rsid w:val="00266BF5"/>
    <w:rsid w:val="00287B4E"/>
    <w:rsid w:val="00295553"/>
    <w:rsid w:val="002F517D"/>
    <w:rsid w:val="00315341"/>
    <w:rsid w:val="00334C1B"/>
    <w:rsid w:val="00345084"/>
    <w:rsid w:val="00350963"/>
    <w:rsid w:val="003612CB"/>
    <w:rsid w:val="00374852"/>
    <w:rsid w:val="00381909"/>
    <w:rsid w:val="003819D1"/>
    <w:rsid w:val="00383C47"/>
    <w:rsid w:val="003919BE"/>
    <w:rsid w:val="003C51C4"/>
    <w:rsid w:val="003D6CBD"/>
    <w:rsid w:val="003D7426"/>
    <w:rsid w:val="003F37CD"/>
    <w:rsid w:val="003F6F33"/>
    <w:rsid w:val="00406F34"/>
    <w:rsid w:val="00417B9F"/>
    <w:rsid w:val="00422F89"/>
    <w:rsid w:val="00440D82"/>
    <w:rsid w:val="00460BD8"/>
    <w:rsid w:val="00466631"/>
    <w:rsid w:val="00470716"/>
    <w:rsid w:val="00476ED3"/>
    <w:rsid w:val="004826DB"/>
    <w:rsid w:val="00493964"/>
    <w:rsid w:val="00495CD2"/>
    <w:rsid w:val="004A0757"/>
    <w:rsid w:val="00500734"/>
    <w:rsid w:val="005077CD"/>
    <w:rsid w:val="00507F83"/>
    <w:rsid w:val="005317C4"/>
    <w:rsid w:val="005454D8"/>
    <w:rsid w:val="00547721"/>
    <w:rsid w:val="00550867"/>
    <w:rsid w:val="00556C09"/>
    <w:rsid w:val="005664C9"/>
    <w:rsid w:val="005A0551"/>
    <w:rsid w:val="005B79DC"/>
    <w:rsid w:val="005D7421"/>
    <w:rsid w:val="005F139E"/>
    <w:rsid w:val="005F36E6"/>
    <w:rsid w:val="00615682"/>
    <w:rsid w:val="00622BFE"/>
    <w:rsid w:val="00627508"/>
    <w:rsid w:val="00681AF0"/>
    <w:rsid w:val="00682A96"/>
    <w:rsid w:val="00684BE7"/>
    <w:rsid w:val="00685B31"/>
    <w:rsid w:val="006935D7"/>
    <w:rsid w:val="006A4016"/>
    <w:rsid w:val="006D0060"/>
    <w:rsid w:val="00723B00"/>
    <w:rsid w:val="007541CC"/>
    <w:rsid w:val="00783431"/>
    <w:rsid w:val="007B4927"/>
    <w:rsid w:val="00806464"/>
    <w:rsid w:val="00807DE2"/>
    <w:rsid w:val="0081036D"/>
    <w:rsid w:val="00833EB3"/>
    <w:rsid w:val="008533EF"/>
    <w:rsid w:val="00874656"/>
    <w:rsid w:val="00874D11"/>
    <w:rsid w:val="008A2B2F"/>
    <w:rsid w:val="008F79A4"/>
    <w:rsid w:val="00925D63"/>
    <w:rsid w:val="00932FBD"/>
    <w:rsid w:val="00946D54"/>
    <w:rsid w:val="009509AF"/>
    <w:rsid w:val="00980183"/>
    <w:rsid w:val="0098418B"/>
    <w:rsid w:val="00985DBD"/>
    <w:rsid w:val="00987AE5"/>
    <w:rsid w:val="0099422B"/>
    <w:rsid w:val="009944DE"/>
    <w:rsid w:val="009A6BAB"/>
    <w:rsid w:val="009B4126"/>
    <w:rsid w:val="009C7BB3"/>
    <w:rsid w:val="009C7EB4"/>
    <w:rsid w:val="00A062C5"/>
    <w:rsid w:val="00A116E2"/>
    <w:rsid w:val="00A11DB0"/>
    <w:rsid w:val="00A46E68"/>
    <w:rsid w:val="00A831D2"/>
    <w:rsid w:val="00A96613"/>
    <w:rsid w:val="00AD080F"/>
    <w:rsid w:val="00AD0D7F"/>
    <w:rsid w:val="00AD414E"/>
    <w:rsid w:val="00AD55C1"/>
    <w:rsid w:val="00AE0618"/>
    <w:rsid w:val="00AF25B9"/>
    <w:rsid w:val="00B00073"/>
    <w:rsid w:val="00B35941"/>
    <w:rsid w:val="00B408DB"/>
    <w:rsid w:val="00B63126"/>
    <w:rsid w:val="00B714ED"/>
    <w:rsid w:val="00B938CC"/>
    <w:rsid w:val="00BA1F78"/>
    <w:rsid w:val="00BB39CE"/>
    <w:rsid w:val="00BB664A"/>
    <w:rsid w:val="00BE47AB"/>
    <w:rsid w:val="00BE7F90"/>
    <w:rsid w:val="00BF059A"/>
    <w:rsid w:val="00BF1437"/>
    <w:rsid w:val="00BF1E2F"/>
    <w:rsid w:val="00C15C48"/>
    <w:rsid w:val="00C16E76"/>
    <w:rsid w:val="00C21AA9"/>
    <w:rsid w:val="00C24968"/>
    <w:rsid w:val="00C473A5"/>
    <w:rsid w:val="00C510FF"/>
    <w:rsid w:val="00C63855"/>
    <w:rsid w:val="00C6708A"/>
    <w:rsid w:val="00C71EA9"/>
    <w:rsid w:val="00C75068"/>
    <w:rsid w:val="00C9292D"/>
    <w:rsid w:val="00CC2A47"/>
    <w:rsid w:val="00CF3AA9"/>
    <w:rsid w:val="00D10F08"/>
    <w:rsid w:val="00D11FD8"/>
    <w:rsid w:val="00D20050"/>
    <w:rsid w:val="00D6688A"/>
    <w:rsid w:val="00D832D6"/>
    <w:rsid w:val="00D87451"/>
    <w:rsid w:val="00DA55FD"/>
    <w:rsid w:val="00DA5D69"/>
    <w:rsid w:val="00DB06C3"/>
    <w:rsid w:val="00DB60AB"/>
    <w:rsid w:val="00DD279D"/>
    <w:rsid w:val="00DD2ACD"/>
    <w:rsid w:val="00DE1CD5"/>
    <w:rsid w:val="00DF6CC1"/>
    <w:rsid w:val="00E15716"/>
    <w:rsid w:val="00E2144F"/>
    <w:rsid w:val="00E2206E"/>
    <w:rsid w:val="00E2587C"/>
    <w:rsid w:val="00E33E5E"/>
    <w:rsid w:val="00E4067B"/>
    <w:rsid w:val="00E63EBD"/>
    <w:rsid w:val="00E7110A"/>
    <w:rsid w:val="00E815C2"/>
    <w:rsid w:val="00E905E1"/>
    <w:rsid w:val="00E9130B"/>
    <w:rsid w:val="00E940A3"/>
    <w:rsid w:val="00EB1F8E"/>
    <w:rsid w:val="00EB2EDB"/>
    <w:rsid w:val="00ED04B0"/>
    <w:rsid w:val="00EE0CA0"/>
    <w:rsid w:val="00EE3A0E"/>
    <w:rsid w:val="00EE5852"/>
    <w:rsid w:val="00EE78E5"/>
    <w:rsid w:val="00EF076B"/>
    <w:rsid w:val="00F263D8"/>
    <w:rsid w:val="00F363F7"/>
    <w:rsid w:val="00F44BBD"/>
    <w:rsid w:val="00F4793C"/>
    <w:rsid w:val="00F65EBE"/>
    <w:rsid w:val="00F67067"/>
    <w:rsid w:val="00FA4E1A"/>
    <w:rsid w:val="00FA57E9"/>
    <w:rsid w:val="00FB0D7D"/>
    <w:rsid w:val="00FD4656"/>
    <w:rsid w:val="00FF3D3B"/>
    <w:rsid w:val="00F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D60E"/>
  <w15:docId w15:val="{6ACA7B14-0582-48D1-A036-6BB76FF4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126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1C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50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erdrivegam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post.com/software/brick-hacker-2k19" TargetMode="Externa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ev-tom.com/" TargetMode="External"/><Relationship Id="rId1" Type="http://schemas.openxmlformats.org/officeDocument/2006/relationships/hyperlink" Target="mailto:thomasratliff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54AD0672B64116BE330A268447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3106-C508-4EE1-9089-3B14B5176C98}"/>
      </w:docPartPr>
      <w:docPartBody>
        <w:p w:rsidR="00161321" w:rsidRDefault="00925964">
          <w:pPr>
            <w:pStyle w:val="9E54AD0672B64116BE330A268447ADC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5B"/>
    <w:rsid w:val="000269E8"/>
    <w:rsid w:val="00050DF7"/>
    <w:rsid w:val="00083276"/>
    <w:rsid w:val="0011720D"/>
    <w:rsid w:val="00161321"/>
    <w:rsid w:val="002B0D5B"/>
    <w:rsid w:val="0032788E"/>
    <w:rsid w:val="003D624D"/>
    <w:rsid w:val="004838B0"/>
    <w:rsid w:val="005D3AEF"/>
    <w:rsid w:val="00652241"/>
    <w:rsid w:val="00672B9C"/>
    <w:rsid w:val="006D74BE"/>
    <w:rsid w:val="0073262E"/>
    <w:rsid w:val="00761A0E"/>
    <w:rsid w:val="00804C62"/>
    <w:rsid w:val="0085309F"/>
    <w:rsid w:val="00925964"/>
    <w:rsid w:val="009449D8"/>
    <w:rsid w:val="009643A2"/>
    <w:rsid w:val="009F465E"/>
    <w:rsid w:val="00A50ED1"/>
    <w:rsid w:val="00AA517B"/>
    <w:rsid w:val="00B176D0"/>
    <w:rsid w:val="00BC3403"/>
    <w:rsid w:val="00BD2FA7"/>
    <w:rsid w:val="00BE044A"/>
    <w:rsid w:val="00C73C8B"/>
    <w:rsid w:val="00C942B1"/>
    <w:rsid w:val="00D123A2"/>
    <w:rsid w:val="00D75963"/>
    <w:rsid w:val="00D86E58"/>
    <w:rsid w:val="00D9229E"/>
    <w:rsid w:val="00DE7DB4"/>
    <w:rsid w:val="00EA4258"/>
    <w:rsid w:val="00F45C7C"/>
    <w:rsid w:val="00F621A0"/>
    <w:rsid w:val="00F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B955D95E648F69559CF88224C82AD">
    <w:name w:val="D55B955D95E648F69559CF88224C82AD"/>
  </w:style>
  <w:style w:type="paragraph" w:customStyle="1" w:styleId="D0F9D1ADA3F44DE8BCEB1B053DD26DB2">
    <w:name w:val="D0F9D1ADA3F44DE8BCEB1B053DD26DB2"/>
  </w:style>
  <w:style w:type="paragraph" w:customStyle="1" w:styleId="9E54AD0672B64116BE330A268447ADCA">
    <w:name w:val="9E54AD0672B64116BE330A268447ADCA"/>
  </w:style>
  <w:style w:type="paragraph" w:customStyle="1" w:styleId="0E8FABD7480E48F39BDC74140A8C6B01">
    <w:name w:val="0E8FABD7480E48F39BDC74140A8C6B01"/>
  </w:style>
  <w:style w:type="paragraph" w:customStyle="1" w:styleId="DF0B6418EFA74DBAB10FC984DDE8B35B">
    <w:name w:val="DF0B6418EFA74DBAB10FC984DDE8B35B"/>
  </w:style>
  <w:style w:type="paragraph" w:customStyle="1" w:styleId="69B89BEB63714C328E1CA8AC6BA99F51">
    <w:name w:val="69B89BEB63714C328E1CA8AC6BA99F51"/>
  </w:style>
  <w:style w:type="paragraph" w:customStyle="1" w:styleId="D121C9D7D10B43EDBFA25DEEF2375F45">
    <w:name w:val="D121C9D7D10B43EDBFA25DEEF2375F45"/>
  </w:style>
  <w:style w:type="paragraph" w:customStyle="1" w:styleId="C08F159621D24796BBE45259894BB95A">
    <w:name w:val="C08F159621D24796BBE45259894BB95A"/>
  </w:style>
  <w:style w:type="paragraph" w:customStyle="1" w:styleId="A23AEB44A5BA4AEAB06FF18A4D2869AB">
    <w:name w:val="A23AEB44A5BA4AEAB06FF18A4D2869AB"/>
  </w:style>
  <w:style w:type="paragraph" w:customStyle="1" w:styleId="F55BB97B5B1C47009844AB108C9574A1">
    <w:name w:val="F55BB97B5B1C47009844AB108C9574A1"/>
  </w:style>
  <w:style w:type="paragraph" w:customStyle="1" w:styleId="0A9FA0C9EE1C4304A3E2EC3F86BEF8EA">
    <w:name w:val="0A9FA0C9EE1C4304A3E2EC3F86BEF8EA"/>
  </w:style>
  <w:style w:type="paragraph" w:customStyle="1" w:styleId="4392B516351A4C4E9826F1F2367BA7A2">
    <w:name w:val="4392B516351A4C4E9826F1F2367BA7A2"/>
  </w:style>
  <w:style w:type="paragraph" w:customStyle="1" w:styleId="0E75EB19BA9D4A61B6902F62910880F6">
    <w:name w:val="0E75EB19BA9D4A61B6902F62910880F6"/>
  </w:style>
  <w:style w:type="paragraph" w:customStyle="1" w:styleId="80F1BCC0B4054932B9F8283A34212678">
    <w:name w:val="80F1BCC0B4054932B9F8283A34212678"/>
  </w:style>
  <w:style w:type="paragraph" w:customStyle="1" w:styleId="FD56DA4D0F064DFE9019084D49A43D76">
    <w:name w:val="FD56DA4D0F064DFE9019084D49A43D76"/>
  </w:style>
  <w:style w:type="paragraph" w:customStyle="1" w:styleId="4F806C4C141846BD9C2AD4EEE3CABAC2">
    <w:name w:val="4F806C4C141846BD9C2AD4EEE3CABAC2"/>
  </w:style>
  <w:style w:type="paragraph" w:customStyle="1" w:styleId="81BFECF2F0F848429139A56B03E61E68">
    <w:name w:val="81BFECF2F0F848429139A56B03E61E68"/>
  </w:style>
  <w:style w:type="paragraph" w:customStyle="1" w:styleId="75EA740EA7CD47B091A53F1726E382CB">
    <w:name w:val="75EA740EA7CD47B091A53F1726E382CB"/>
    <w:rsid w:val="002B0D5B"/>
  </w:style>
  <w:style w:type="paragraph" w:customStyle="1" w:styleId="F808F06579CF4EB78663DABFF5AEBDEE">
    <w:name w:val="F808F06579CF4EB78663DABFF5AEBDEE"/>
    <w:rsid w:val="002B0D5B"/>
  </w:style>
  <w:style w:type="paragraph" w:customStyle="1" w:styleId="F72DD4D42B934D169FD3E246F33EAA67">
    <w:name w:val="F72DD4D42B934D169FD3E246F33EAA67"/>
    <w:rsid w:val="002B0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AAD3-93E5-4698-A11C-6DE1C8CB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2197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tammy</dc:creator>
  <cp:keywords/>
  <cp:lastModifiedBy>Thomas Ratliff (RIT Student)</cp:lastModifiedBy>
  <cp:revision>66</cp:revision>
  <cp:lastPrinted>2020-05-11T13:50:00Z</cp:lastPrinted>
  <dcterms:created xsi:type="dcterms:W3CDTF">2018-09-29T18:45:00Z</dcterms:created>
  <dcterms:modified xsi:type="dcterms:W3CDTF">2020-10-06T15:35:00Z</dcterms:modified>
  <cp:version/>
</cp:coreProperties>
</file>